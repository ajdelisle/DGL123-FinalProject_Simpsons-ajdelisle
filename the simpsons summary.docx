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D72C" w14:textId="3D950712" w:rsidR="00E81429" w:rsidRDefault="007F3CD9">
      <w:pPr>
        <w:pStyle w:val="Title"/>
        <w:tabs>
          <w:tab w:val="center" w:pos="4320"/>
        </w:tabs>
      </w:pPr>
      <w:r>
        <w:t xml:space="preserve">the simpsons </w:t>
      </w:r>
    </w:p>
    <w:p w14:paraId="218E8914" w14:textId="735FE191" w:rsidR="00E81429" w:rsidRDefault="007F3CD9">
      <w:pPr>
        <w:pStyle w:val="Subtitle"/>
      </w:pPr>
      <w:r>
        <w:t>Final Assignment</w:t>
      </w:r>
    </w:p>
    <w:p w14:paraId="742D92CA" w14:textId="2992AC3A" w:rsidR="00E81429" w:rsidRDefault="007F3CD9">
      <w:pPr>
        <w:pStyle w:val="Date"/>
      </w:pPr>
      <w:r>
        <w:t>dec 8, 2021</w:t>
      </w:r>
    </w:p>
    <w:p w14:paraId="13653703" w14:textId="476F4328" w:rsidR="00E81429" w:rsidRDefault="007F3CD9">
      <w:pPr>
        <w:pStyle w:val="Heading1"/>
      </w:pPr>
      <w:r>
        <w:t>Amanda Delisle</w:t>
      </w:r>
    </w:p>
    <w:p w14:paraId="60D6FB61" w14:textId="2B9A37F2" w:rsidR="00E81429" w:rsidRDefault="007F3CD9" w:rsidP="007F3CD9">
      <w:pPr>
        <w:pStyle w:val="Heading2"/>
      </w:pPr>
      <w:r>
        <w:t>DGL123 PHP: instructor Brad best</w:t>
      </w:r>
    </w:p>
    <w:p w14:paraId="3276A0EA" w14:textId="00A0F5A8" w:rsidR="007F3CD9" w:rsidRDefault="00A33BCF">
      <w:r>
        <w:rPr>
          <w:noProof/>
          <w:lang w:eastAsia="en-US"/>
        </w:rPr>
        <w:drawing>
          <wp:inline distT="0" distB="0" distL="0" distR="0" wp14:anchorId="0C080156" wp14:editId="630897ED">
            <wp:extent cx="5449824" cy="3049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0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CD9">
        <w:br w:type="page"/>
      </w:r>
    </w:p>
    <w:p w14:paraId="769846B5" w14:textId="155E0910" w:rsidR="007F3CD9" w:rsidRPr="007F3CD9" w:rsidRDefault="007F3CD9" w:rsidP="007F3C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CA" w:eastAsia="en-US"/>
        </w:rPr>
      </w:pPr>
      <w:r w:rsidRPr="007F3CD9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CA" w:eastAsia="en-US"/>
        </w:rPr>
        <w:lastRenderedPageBreak/>
        <w:t>P</w:t>
      </w:r>
      <w:r w:rsidRPr="007F3CD9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CA" w:eastAsia="en-US"/>
        </w:rPr>
        <w:t xml:space="preserve">roject </w:t>
      </w:r>
      <w:r w:rsidRPr="007F3CD9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CA" w:eastAsia="en-US"/>
        </w:rPr>
        <w:t>S</w:t>
      </w:r>
      <w:r w:rsidRPr="007F3CD9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CA" w:eastAsia="en-US"/>
        </w:rPr>
        <w:t xml:space="preserve">ummary </w:t>
      </w:r>
    </w:p>
    <w:p w14:paraId="2D4BC7D4" w14:textId="77777777" w:rsidR="007F3CD9" w:rsidRDefault="007F3CD9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</w:p>
    <w:p w14:paraId="01980514" w14:textId="4DF647F6" w:rsidR="007F3CD9" w:rsidRDefault="007F3CD9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The idea of making a website from scratch was exciting and intimidating.  I found that it did take me a while to code it, even though we did copy the html, and then it still took me a bit to clue into the fact that I could copy the CSS. So that did make this a million times easier than I thought it was going to be, coding all the CSS from scratch!</w:t>
      </w:r>
    </w:p>
    <w:p w14:paraId="3AD1B752" w14:textId="1A72A959" w:rsidR="007F3CD9" w:rsidRDefault="007F3CD9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</w:p>
    <w:p w14:paraId="3BD77CAC" w14:textId="61647F88" w:rsidR="007F3CD9" w:rsidRDefault="001B571C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I didn’t really understand the fact that we were supposed to use a database and employ the use of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mysql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 until today.  I feel like me there was a lot of miss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communication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 and I certainly did not get the direction or support I needed to complete this assignment to my best ability.  </w:t>
      </w:r>
    </w:p>
    <w:p w14:paraId="677D64E9" w14:textId="50953D0C" w:rsidR="001B571C" w:rsidRDefault="001B571C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</w:p>
    <w:p w14:paraId="0853DF9D" w14:textId="31399D07" w:rsidR="001B571C" w:rsidRDefault="001B571C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I handled the hurdles by searching online, taking tutorials, reading the text, reaching out on slack and email.  Then a TON of trial and error.  I kept the name of the file as you can see it was my final last try to get this to work, and I made a lot of progress from where I was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convinced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 I would totally fail this until about 3pm today.</w:t>
      </w:r>
    </w:p>
    <w:p w14:paraId="79B23493" w14:textId="77777777" w:rsidR="007F3CD9" w:rsidRDefault="007F3CD9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</w:p>
    <w:p w14:paraId="47509C17" w14:textId="557DEB1D" w:rsidR="001B571C" w:rsidRDefault="001B571C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The</w:t>
      </w:r>
      <w:r w:rsidR="007F3CD9" w:rsidRPr="007F3CD9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 remaining issues with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my</w:t>
      </w:r>
      <w:r w:rsidR="007F3CD9" w:rsidRPr="007F3CD9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 code are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 at this point anyways of writing this</w:t>
      </w:r>
      <w:r w:rsidR="007F3CD9" w:rsidRPr="007F3CD9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that all the character cards and info are on the bottom of the website in one long row.  I could not figure out how to properly use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isset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($_GET[‘checkbox’]) I did a lot of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combo’s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 and nothing to this point has worked.  So that is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really too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 bad, as I am sure someone could have easily helped me get on track and then I would have been able to see if the styling on the cards is correctly showing up when only one was selected and not in a big row.  I do know that they are separate cards though from messing around with it.</w:t>
      </w:r>
    </w:p>
    <w:p w14:paraId="5AB1A05C" w14:textId="6B61C7AE" w:rsidR="001B571C" w:rsidRDefault="001B571C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</w:p>
    <w:p w14:paraId="6E7DE9AB" w14:textId="494AD7EB" w:rsidR="0026218A" w:rsidRDefault="001B571C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The second issue with the code is that </w:t>
      </w:r>
      <w:r w:rsidR="0026218A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I could not figure out how to properly use if</w:t>
      </w:r>
      <w:proofErr w:type="gramStart"/>
      <w:r w:rsidR="0026218A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(!empty</w:t>
      </w:r>
      <w:proofErr w:type="gramEnd"/>
      <w:r w:rsidR="0026218A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($</w:t>
      </w:r>
      <w:proofErr w:type="spellStart"/>
      <w:r w:rsidR="0026218A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variable_name</w:t>
      </w:r>
      <w:proofErr w:type="spellEnd"/>
      <w:r w:rsidR="0026218A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???){} function to ask the computer to not fetch the empty row/column for Maggie and Moe on occupations/</w:t>
      </w:r>
      <w:proofErr w:type="spellStart"/>
      <w:r w:rsidR="0026218A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voicedBy</w:t>
      </w:r>
      <w:proofErr w:type="spellEnd"/>
      <w:r w:rsidR="0026218A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.  I did notice this and try though was unsuccessful.</w:t>
      </w:r>
    </w:p>
    <w:p w14:paraId="4087CA4B" w14:textId="77777777" w:rsidR="001B571C" w:rsidRDefault="001B571C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</w:p>
    <w:p w14:paraId="2E163ACB" w14:textId="5FEFD65B" w:rsidR="007F3CD9" w:rsidRDefault="0026218A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If I were to keep working on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it, and</w:t>
      </w:r>
      <w:proofErr w:type="gramEnd"/>
      <w:r w:rsidR="007F3CD9" w:rsidRPr="007F3CD9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 improve the project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I would like to have help to fix all the wrong things.  I like the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layout,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 xml:space="preserve"> I probably would not change that at all.  If I were going to go for the website of characters, I would add a nav bar and have this as only one page.  I might change background color on the cards.  I noticed it was already responsive.</w:t>
      </w:r>
    </w:p>
    <w:p w14:paraId="28EDE3DA" w14:textId="21FD888C" w:rsidR="0026218A" w:rsidRDefault="0026218A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</w:p>
    <w:p w14:paraId="166C28C5" w14:textId="05A1AF40" w:rsidR="0026218A" w:rsidRDefault="0026218A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  <w:t>I would also obviously delete the files and clean up the code a lot, erasing all mistakes and wrong code.  I want to leave it in as so you can see my line of thinking and what I tried over the days working on this.  Especially since I didn’t know soon enough about the database and spent a lot of time on arrays/loops.</w:t>
      </w:r>
    </w:p>
    <w:p w14:paraId="4449834B" w14:textId="77777777" w:rsidR="0026218A" w:rsidRPr="007F3CD9" w:rsidRDefault="0026218A" w:rsidP="007F3CD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</w:p>
    <w:p w14:paraId="39FCD18C" w14:textId="45F6764F" w:rsidR="00E81429" w:rsidRDefault="00E81429"/>
    <w:sectPr w:rsidR="00E81429">
      <w:footerReference w:type="default" r:id="rId7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4917" w14:textId="77777777" w:rsidR="00A33BCF" w:rsidRDefault="00A33BCF">
      <w:pPr>
        <w:spacing w:line="240" w:lineRule="auto"/>
      </w:pPr>
      <w:r>
        <w:separator/>
      </w:r>
    </w:p>
    <w:p w14:paraId="2B05AFA1" w14:textId="77777777" w:rsidR="00A33BCF" w:rsidRDefault="00A33BCF"/>
  </w:endnote>
  <w:endnote w:type="continuationSeparator" w:id="0">
    <w:p w14:paraId="7BEC681C" w14:textId="77777777" w:rsidR="00A33BCF" w:rsidRDefault="00A33BCF">
      <w:pPr>
        <w:spacing w:line="240" w:lineRule="auto"/>
      </w:pPr>
      <w:r>
        <w:continuationSeparator/>
      </w:r>
    </w:p>
    <w:p w14:paraId="376306BD" w14:textId="77777777" w:rsidR="00A33BCF" w:rsidRDefault="00A33B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0326"/>
      <w:docPartObj>
        <w:docPartGallery w:val="Page Numbers (Bottom of Page)"/>
        <w:docPartUnique/>
      </w:docPartObj>
    </w:sdtPr>
    <w:sdtEndPr/>
    <w:sdtContent>
      <w:p w14:paraId="770315F5" w14:textId="77777777" w:rsidR="00E81429" w:rsidRDefault="00A33B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F964" w14:textId="77777777" w:rsidR="00A33BCF" w:rsidRDefault="00A33BCF">
      <w:pPr>
        <w:spacing w:line="240" w:lineRule="auto"/>
      </w:pPr>
      <w:r>
        <w:separator/>
      </w:r>
    </w:p>
    <w:p w14:paraId="35943BBC" w14:textId="77777777" w:rsidR="00A33BCF" w:rsidRDefault="00A33BCF"/>
  </w:footnote>
  <w:footnote w:type="continuationSeparator" w:id="0">
    <w:p w14:paraId="122E1B29" w14:textId="77777777" w:rsidR="00A33BCF" w:rsidRDefault="00A33BCF">
      <w:pPr>
        <w:spacing w:line="240" w:lineRule="auto"/>
      </w:pPr>
      <w:r>
        <w:continuationSeparator/>
      </w:r>
    </w:p>
    <w:p w14:paraId="0DD4C1AC" w14:textId="77777777" w:rsidR="00A33BCF" w:rsidRDefault="00A33BC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D9"/>
    <w:rsid w:val="00045AEB"/>
    <w:rsid w:val="001B571C"/>
    <w:rsid w:val="0026218A"/>
    <w:rsid w:val="007F3CD9"/>
    <w:rsid w:val="00A33BCF"/>
    <w:rsid w:val="00E8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5B4B64"/>
  <w15:chartTrackingRefBased/>
  <w15:docId w15:val="{16D3207E-5E5E-7C44-B6B4-7FCFE81D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ok/Library/Containers/com.microsoft.Word/Data/Library/Application%20Support/Microsoft/Office/16.0/DTS/en-US%7b1A90B82A-CBCE-7F49-B72A-A62F9EEB094E%7d/%7bE6FCA584-E3E1-9340-9798-1875164D1446%7dtf10002070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17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Amanda Delisle</cp:lastModifiedBy>
  <cp:revision>1</cp:revision>
  <dcterms:created xsi:type="dcterms:W3CDTF">2021-12-09T04:24:00Z</dcterms:created>
  <dcterms:modified xsi:type="dcterms:W3CDTF">2021-12-09T04:41:00Z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